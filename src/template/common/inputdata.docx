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DE3568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</w:tcPr>
          <w:p w:rsidR="00FD78EA" w:rsidRPr="000E4032" w:rsidRDefault="00FD78EA" w:rsidP="00FD78EA">
            <w:pPr>
              <w:rPr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INPUT_DATAS %}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name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{{ item.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50481"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note</w:t>
            </w:r>
            <w:r w:rsidRPr="000E40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}}</w:t>
            </w:r>
          </w:p>
        </w:tc>
      </w:tr>
      <w:tr w:rsidR="00FD78EA" w:rsidRPr="00D71DBF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10206" w:type="dxa"/>
            <w:gridSpan w:val="12"/>
          </w:tcPr>
          <w:p w:rsidR="00FD78EA" w:rsidRPr="000E4032" w:rsidRDefault="00FD78EA" w:rsidP="00FD78EA">
            <w:pPr>
              <w:jc w:val="center"/>
              <w:rPr>
                <w:sz w:val="22"/>
                <w:szCs w:val="22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7B3D38">
              <w:rPr>
                <w:sz w:val="20"/>
                <w:szCs w:val="20"/>
                <w:u w:val="single"/>
                <w:lang w:val="en-US"/>
              </w:rPr>
              <w:t>system</w:t>
            </w:r>
            <w:proofErr w:type="gramEnd"/>
            <w:r w:rsidR="007B3D38">
              <w:rPr>
                <w:sz w:val="20"/>
                <w:szCs w:val="20"/>
                <w:u w:val="single"/>
                <w:lang w:val="en-US"/>
              </w:rPr>
              <w:t>_coord</w:t>
            </w:r>
            <w:proofErr w:type="spellEnd"/>
            <w:r w:rsidR="00C57D35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>{{</w:t>
            </w:r>
            <w:r w:rsidR="007B3D38">
              <w:rPr>
                <w:sz w:val="20"/>
                <w:szCs w:val="20"/>
                <w:u w:val="single"/>
                <w:lang w:val="en-US"/>
              </w:rPr>
              <w:t>date</w:t>
            </w:r>
            <w:r w:rsidR="007B3D38" w:rsidRPr="007B3D38">
              <w:rPr>
                <w:sz w:val="20"/>
                <w:szCs w:val="20"/>
                <w:u w:val="single"/>
              </w:rPr>
              <w:t>}}</w:t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7B3D38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7B3D38" w:rsidRPr="007B3D38" w:rsidRDefault="006A513A" w:rsidP="006A513A">
            <w:pPr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GEODESIC_BASES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 w:rsidR="006A513A">
              <w:rPr>
                <w:sz w:val="20"/>
                <w:szCs w:val="20"/>
                <w:lang w:val="en-US"/>
              </w:rPr>
              <w:t xml:space="preserve"> item.id }}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item.name }} {{ </w:t>
            </w:r>
            <w:proofErr w:type="spellStart"/>
            <w:r>
              <w:rPr>
                <w:sz w:val="20"/>
                <w:szCs w:val="20"/>
                <w:lang w:val="en-US"/>
              </w:rPr>
              <w:t>item.kind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item.klass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C57D35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</w:tcPr>
          <w:p w:rsidR="00C57D35" w:rsidRPr="00034F6A" w:rsidRDefault="006A513A" w:rsidP="003F347B">
            <w:pPr>
              <w:rPr>
                <w:b/>
                <w:sz w:val="20"/>
                <w:szCs w:val="20"/>
                <w:lang w:val="en-US"/>
              </w:rPr>
            </w:pPr>
            <w:bookmarkStart w:id="0" w:name="OLE_LINK17"/>
            <w:bookmarkStart w:id="1" w:name="OLE_LINK18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D72585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D72585" w:rsidRPr="00D72585" w:rsidRDefault="00D84BF4" w:rsidP="00D84BF4">
            <w:pPr>
              <w:rPr>
                <w:b/>
                <w:sz w:val="20"/>
                <w:szCs w:val="20"/>
                <w:lang w:val="en-US"/>
              </w:rPr>
            </w:pPr>
            <w:bookmarkStart w:id="2" w:name="OLE_LINK23"/>
            <w:bookmarkStart w:id="3" w:name="OLE_LINK2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MEANS_SURVEY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2"/>
            <w:bookmarkEnd w:id="3"/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D84BF4">
              <w:rPr>
                <w:sz w:val="20"/>
                <w:szCs w:val="20"/>
              </w:rPr>
              <w:t>.</w:t>
            </w:r>
            <w:bookmarkStart w:id="4" w:name="OLE_LINK19"/>
            <w:bookmarkStart w:id="5" w:name="OLE_LINK20"/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</w:rPr>
              <w:t>}}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proofErr w:type="spellStart"/>
            <w:r w:rsidR="00F44D74" w:rsidRPr="00F44D74">
              <w:t>certificateverification</w:t>
            </w:r>
            <w:proofErr w:type="spellEnd"/>
            <w:r w:rsidR="00C629D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72585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</w:tcPr>
          <w:p w:rsidR="00D72585" w:rsidRPr="00D84BF4" w:rsidRDefault="00D84BF4" w:rsidP="008D3ADE">
            <w:pPr>
              <w:jc w:val="both"/>
              <w:rPr>
                <w:b/>
                <w:sz w:val="20"/>
                <w:szCs w:val="20"/>
              </w:rPr>
            </w:pPr>
            <w:bookmarkStart w:id="6" w:name="OLE_LINK25"/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  <w:bookmarkEnd w:id="6"/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C61DA0" w:rsidRPr="00C61DA0" w:rsidRDefault="00C61DA0" w:rsidP="009F1CF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OBJECTS_REALTY %}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8303D7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8303D7" w:rsidRPr="008303D7" w:rsidRDefault="0086314C" w:rsidP="0086314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OBJECTS_REALTY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3795" w:type="dxa"/>
            <w:gridSpan w:val="4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26"/>
            <w:bookmarkStart w:id="8" w:name="OLE_LINK27"/>
            <w:r>
              <w:rPr>
                <w:sz w:val="20"/>
                <w:szCs w:val="20"/>
                <w:lang w:val="en-US"/>
              </w:rPr>
              <w:t>cadastralnumber_parcel</w:t>
            </w:r>
            <w:bookmarkEnd w:id="7"/>
            <w:bookmarkEnd w:id="8"/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73" w:type="dxa"/>
            <w:gridSpan w:val="7"/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FD7C35" w:rsidRPr="00D71DBF" w:rsidTr="00F433F0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FD7C35" w:rsidRPr="00D71DBF" w:rsidTr="0016654F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D7C35" w:rsidRPr="00D71DBF" w:rsidTr="00D66F50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0206" w:type="dxa"/>
            <w:gridSpan w:val="12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565F3F" w:rsidRPr="00DE3568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  <w:vAlign w:val="center"/>
          </w:tcPr>
          <w:p w:rsidR="00565F3F" w:rsidRPr="008303D7" w:rsidRDefault="00565F3F" w:rsidP="00565F3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SUB_PARCELS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565F3F" w:rsidRPr="00A34DE8" w:rsidRDefault="00565F3F" w:rsidP="00565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{{ item.id }}</w:t>
            </w:r>
          </w:p>
        </w:tc>
        <w:tc>
          <w:tcPr>
            <w:tcW w:w="3795" w:type="dxa"/>
            <w:gridSpan w:val="4"/>
          </w:tcPr>
          <w:p w:rsidR="00565F3F" w:rsidRPr="00A34DE8" w:rsidRDefault="00565F3F" w:rsidP="00565F3F">
            <w:pPr>
              <w:jc w:val="center"/>
              <w:rPr>
                <w:sz w:val="20"/>
                <w:szCs w:val="20"/>
              </w:rPr>
            </w:pPr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r w:rsidRPr="00AD3A9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5673" w:type="dxa"/>
            <w:gridSpan w:val="7"/>
          </w:tcPr>
          <w:p w:rsidR="00565F3F" w:rsidRPr="00A34DE8" w:rsidRDefault="00565F3F" w:rsidP="00565F3F">
            <w:pPr>
              <w:jc w:val="center"/>
              <w:rPr>
                <w:sz w:val="20"/>
                <w:szCs w:val="20"/>
              </w:rPr>
            </w:pPr>
            <w:r w:rsidRPr="00AD3A9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AD3A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number</w:t>
            </w:r>
            <w:r w:rsidRPr="00AD3A94">
              <w:rPr>
                <w:sz w:val="20"/>
                <w:szCs w:val="20"/>
              </w:rPr>
              <w:t xml:space="preserve"> }}</w:t>
            </w:r>
          </w:p>
        </w:tc>
      </w:tr>
      <w:tr w:rsidR="00FD7C35" w:rsidRPr="009F1CFC" w:rsidTr="00785E0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</w:tcPr>
          <w:p w:rsidR="00FD7C35" w:rsidRPr="00AD3A94" w:rsidRDefault="00FD7C35" w:rsidP="00565F3F">
            <w:pPr>
              <w:jc w:val="center"/>
              <w:rPr>
                <w:sz w:val="20"/>
                <w:szCs w:val="20"/>
              </w:rPr>
            </w:pPr>
            <w:r w:rsidRPr="00D84BF4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D84BF4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FD7C35" w:rsidRPr="009F1CFC" w:rsidTr="00070E28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</w:tcPr>
          <w:p w:rsidR="00FD7C35" w:rsidRPr="00AD3A94" w:rsidRDefault="00FD7C35" w:rsidP="00565F3F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D7C35" w:rsidRPr="009F1CFC" w:rsidTr="008608F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2"/>
          </w:tcPr>
          <w:p w:rsidR="00FD7C35" w:rsidRPr="00AD3A94" w:rsidRDefault="00FD7C35" w:rsidP="00565F3F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</w:tbl>
    <w:p w:rsidR="00D26574" w:rsidRDefault="00D26574">
      <w:bookmarkStart w:id="9" w:name="_GoBack"/>
      <w:bookmarkEnd w:id="9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7D9" w:rsidRDefault="004C27D9">
      <w:r>
        <w:separator/>
      </w:r>
    </w:p>
  </w:endnote>
  <w:endnote w:type="continuationSeparator" w:id="0">
    <w:p w:rsidR="004C27D9" w:rsidRDefault="004C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7D9" w:rsidRDefault="004C27D9">
      <w:r>
        <w:separator/>
      </w:r>
    </w:p>
  </w:footnote>
  <w:footnote w:type="continuationSeparator" w:id="0">
    <w:p w:rsidR="004C27D9" w:rsidRDefault="004C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F6"/>
    <w:rsid w:val="00003775"/>
    <w:rsid w:val="00022649"/>
    <w:rsid w:val="00034F6A"/>
    <w:rsid w:val="000519B2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7702D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08AE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4C27D9"/>
    <w:rsid w:val="00531C04"/>
    <w:rsid w:val="00532810"/>
    <w:rsid w:val="005343F2"/>
    <w:rsid w:val="005579F3"/>
    <w:rsid w:val="00565F3F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24E1B"/>
    <w:rsid w:val="00750219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9F6FE9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AE7669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64933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E3568"/>
    <w:rsid w:val="00DF6A6C"/>
    <w:rsid w:val="00DF7293"/>
    <w:rsid w:val="00E34A2D"/>
    <w:rsid w:val="00E55143"/>
    <w:rsid w:val="00E8047E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74F76"/>
    <w:rsid w:val="00F81987"/>
    <w:rsid w:val="00F969E1"/>
    <w:rsid w:val="00FB54E5"/>
    <w:rsid w:val="00FC48B8"/>
    <w:rsid w:val="00FC6BA1"/>
    <w:rsid w:val="00FD0630"/>
    <w:rsid w:val="00FD78EA"/>
    <w:rsid w:val="00FD7C35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ADEFCCD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172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Лариса Соловьева</cp:lastModifiedBy>
  <cp:revision>49</cp:revision>
  <dcterms:created xsi:type="dcterms:W3CDTF">2018-04-12T06:00:00Z</dcterms:created>
  <dcterms:modified xsi:type="dcterms:W3CDTF">2018-05-21T20:23:00Z</dcterms:modified>
</cp:coreProperties>
</file>