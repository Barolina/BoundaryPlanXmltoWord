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99/2017/31874972 от 19.10.2017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Торжокского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96 от 16.02.2018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каталога геодезических пунктов на Тверскую область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б/н от 28.02.2018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1313 Владенино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319215.36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2222474.13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1300 Колодези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315734.2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2224862.19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1285 Торжок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311784.21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2215334.98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приёмник спутниковый геодезический двухчастотный Trimble R8 GNSS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33967-07 до 17.01.2018г.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№012343 от 18.01.2017г.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37145-08 до 17.01.2018г.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№012342 от 18.01.2017г.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C61D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D0305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>
      <w:bookmarkStart w:id="11" w:name="_GoBack"/>
      <w:bookmarkEnd w:id="11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EB" w:rsidRDefault="008711EB">
      <w:r>
        <w:separator/>
      </w:r>
    </w:p>
  </w:endnote>
  <w:endnote w:type="continuationSeparator" w:id="0">
    <w:p w:rsidR="008711EB" w:rsidRDefault="0087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EB" w:rsidRDefault="008711EB">
      <w:r>
        <w:separator/>
      </w:r>
    </w:p>
  </w:footnote>
  <w:footnote w:type="continuationSeparator" w:id="0">
    <w:p w:rsidR="008711EB" w:rsidRDefault="0087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40</cp:revision>
  <dcterms:created xsi:type="dcterms:W3CDTF">2018-04-12T06:00:00Z</dcterms:created>
  <dcterms:modified xsi:type="dcterms:W3CDTF">2018-04-20T08:20:00Z</dcterms:modified>
</cp:coreProperties>
</file>