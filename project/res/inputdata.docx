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№ 36/исх/17-449216 от 21.06.2017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№ 36/исх/17-590486 от 14.08.2017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№ 165 от 02.06.2017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№ 158 от 02.06.2017 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Марки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418081.05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1330793.93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Пушкино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404698.2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1307254.3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Михайловка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387798.79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2159578.49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012343 17 января 2018 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33967-07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012342 17 января 2018 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37145-08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304CD6" w:rsidP="00A34DE8">
            <w:pPr>
              <w:jc w:val="center"/>
              <w:rPr>
                <w:sz w:val="20"/>
                <w:szCs w:val="20"/>
              </w:rPr>
            </w:pPr>
            <w:r w:rsidRPr="00A34DE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  <w:bookmarkStart w:id="9" w:name="_GoBack"/>
            <w:bookmarkEnd w:id="9"/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</w:p>
        </w:tc>
      </w:tr>
    </w:tbl>
    <w:p w:rsidR="00BB6C46" w:rsidRDefault="00BB6C46"/>
    <w:sectPr w:rsidR="00BB6C46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3F2" w:rsidRDefault="005343F2">
      <w:r>
        <w:separator/>
      </w:r>
    </w:p>
  </w:endnote>
  <w:endnote w:type="continuationSeparator" w:id="0">
    <w:p w:rsidR="005343F2" w:rsidRDefault="0053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3F2" w:rsidRDefault="005343F2">
      <w:r>
        <w:separator/>
      </w:r>
    </w:p>
  </w:footnote>
  <w:footnote w:type="continuationSeparator" w:id="0">
    <w:p w:rsidR="005343F2" w:rsidRDefault="00534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B4876"/>
    <w:rsid w:val="00611BBB"/>
    <w:rsid w:val="006151C2"/>
    <w:rsid w:val="006240CD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51216"/>
    <w:rsid w:val="00A83103"/>
    <w:rsid w:val="00A92F63"/>
    <w:rsid w:val="00AD0B32"/>
    <w:rsid w:val="00B309C7"/>
    <w:rsid w:val="00B4125C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29D2"/>
    <w:rsid w:val="00C7209B"/>
    <w:rsid w:val="00C8402B"/>
    <w:rsid w:val="00CA037C"/>
    <w:rsid w:val="00CB2D62"/>
    <w:rsid w:val="00CC4C2B"/>
    <w:rsid w:val="00CC576F"/>
    <w:rsid w:val="00CF75EF"/>
    <w:rsid w:val="00D00B35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29</cp:revision>
  <dcterms:created xsi:type="dcterms:W3CDTF">2018-04-12T06:00:00Z</dcterms:created>
  <dcterms:modified xsi:type="dcterms:W3CDTF">2018-04-12T12:35:00Z</dcterms:modified>
</cp:coreProperties>
</file>