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99/2018/93846183  от 18.04.2018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99/2018/55167329 от 09.01.2018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99/2018/93846124  от 18.04.2018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MO-17/ЗВ-5537975 от 18.12.2017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47E" w:rsidRDefault="00E8047E">
      <w:r>
        <w:separator/>
      </w:r>
    </w:p>
  </w:endnote>
  <w:endnote w:type="continuationSeparator" w:id="0">
    <w:p w:rsidR="00E8047E" w:rsidRDefault="00E8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47E" w:rsidRDefault="00E8047E">
      <w:r>
        <w:separator/>
      </w:r>
    </w:p>
  </w:footnote>
  <w:footnote w:type="continuationSeparator" w:id="0">
    <w:p w:rsidR="00E8047E" w:rsidRDefault="00E8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719F4"/>
    <w:rsid w:val="001C0322"/>
    <w:rsid w:val="001C0C69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579F3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711EB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9F6FE9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75DCA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16CF"/>
    <w:rsid w:val="00C61DA0"/>
    <w:rsid w:val="00C629D2"/>
    <w:rsid w:val="00C7209B"/>
    <w:rsid w:val="00C8402B"/>
    <w:rsid w:val="00CA037C"/>
    <w:rsid w:val="00CB2D62"/>
    <w:rsid w:val="00CC01A2"/>
    <w:rsid w:val="00CC4C2B"/>
    <w:rsid w:val="00CC576F"/>
    <w:rsid w:val="00CF75EF"/>
    <w:rsid w:val="00D00B35"/>
    <w:rsid w:val="00D03056"/>
    <w:rsid w:val="00D26574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047E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C6BA1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41</cp:revision>
  <dcterms:created xsi:type="dcterms:W3CDTF">2018-04-12T06:00:00Z</dcterms:created>
  <dcterms:modified xsi:type="dcterms:W3CDTF">2018-04-23T07:11:00Z</dcterms:modified>
</cp:coreProperties>
</file>