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36/исх/17-396626 от 30.05.2017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36-00/5001/16-282459 от 12.05.2016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36/исх/17-464947 от 27.06.2017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ЕГРЮЛ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157 от 02.06.2017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99/2017/21924268 от 30.06.2017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99/2017/24154645 от 01.08.2017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Красный Яр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380209.16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2221648.19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Сенчин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3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364923.65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2219827.4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Репяховка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3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384484.91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2198581.91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7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7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012342 17 января 2018 г.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47E" w:rsidRDefault="00E8047E">
      <w:r>
        <w:separator/>
      </w:r>
    </w:p>
  </w:endnote>
  <w:endnote w:type="continuationSeparator" w:id="0">
    <w:p w:rsidR="00E8047E" w:rsidRDefault="00E8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47E" w:rsidRDefault="00E8047E">
      <w:r>
        <w:separator/>
      </w:r>
    </w:p>
  </w:footnote>
  <w:footnote w:type="continuationSeparator" w:id="0">
    <w:p w:rsidR="00E8047E" w:rsidRDefault="00E8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9F6FE9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047E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41</cp:revision>
  <dcterms:created xsi:type="dcterms:W3CDTF">2018-04-12T06:00:00Z</dcterms:created>
  <dcterms:modified xsi:type="dcterms:W3CDTF">2018-04-23T07:11:00Z</dcterms:modified>
</cp:coreProperties>
</file>